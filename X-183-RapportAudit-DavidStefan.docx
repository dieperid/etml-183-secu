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15B6" w14:textId="29A7CBBE" w:rsidR="00C1765B" w:rsidRDefault="00315732" w:rsidP="00315732">
      <w:pPr>
        <w:pStyle w:val="Titre"/>
        <w:jc w:val="center"/>
      </w:pPr>
      <w:r>
        <w:t>Rapport d’audit</w:t>
      </w:r>
    </w:p>
    <w:p w14:paraId="254009FF" w14:textId="7D39E341" w:rsidR="00302C5A" w:rsidRDefault="00302C5A" w:rsidP="00302C5A">
      <w:r w:rsidRPr="00302C5A">
        <w:drawing>
          <wp:inline distT="0" distB="0" distL="0" distR="0" wp14:anchorId="00F50B6A" wp14:editId="53C37F41">
            <wp:extent cx="5296639" cy="568721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D84" w14:textId="5F8B6D1D" w:rsidR="00D10F2E" w:rsidRDefault="00D10F2E" w:rsidP="00302C5A">
      <w:r>
        <w:t>HIGH :</w:t>
      </w:r>
    </w:p>
    <w:p w14:paraId="02E5CFCD" w14:textId="347BC1AD" w:rsidR="005A0194" w:rsidRDefault="005A0194" w:rsidP="00302C5A">
      <w:r>
        <w:t>Erreur 1</w:t>
      </w:r>
      <w:r w:rsidR="00884B1D">
        <w:t>/2</w:t>
      </w:r>
      <w:r>
        <w:t> :</w:t>
      </w:r>
      <w:r w:rsidR="00884B1D">
        <w:t xml:space="preserve"> Le cookie a été set sans sécurisation, </w:t>
      </w:r>
      <w:r w:rsidR="006D760C">
        <w:t>pour sécuriser j’ai ajouté ces deux lignes dans le fichier .htaccess</w:t>
      </w:r>
    </w:p>
    <w:p w14:paraId="0AC1E890" w14:textId="71DDCEF8" w:rsidR="002409F7" w:rsidRDefault="002409F7" w:rsidP="00302C5A">
      <w:r w:rsidRPr="002409F7">
        <w:drawing>
          <wp:inline distT="0" distB="0" distL="0" distR="0" wp14:anchorId="6559EC83" wp14:editId="45D35780">
            <wp:extent cx="2724530" cy="48584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F72" w14:textId="23345604" w:rsidR="003270D6" w:rsidRDefault="003270D6" w:rsidP="00302C5A">
      <w:r>
        <w:t xml:space="preserve">Erreur 3 : </w:t>
      </w:r>
      <w:r w:rsidR="0093654E">
        <w:t>Aucun risque d’injection, l’erreur affiche une erreur SQL en dur mais aucun risque d’injection.</w:t>
      </w:r>
    </w:p>
    <w:p w14:paraId="2E7AD70E" w14:textId="48D0E558" w:rsidR="00D10F2E" w:rsidRDefault="003270D6" w:rsidP="00302C5A">
      <w:r>
        <w:t xml:space="preserve">Erreur 4 : </w:t>
      </w:r>
      <w:r w:rsidR="00D10F2E">
        <w:t xml:space="preserve">SQL Injection -&gt; faux positif, les erreurs ne sont pas </w:t>
      </w:r>
      <w:r w:rsidR="0093654E">
        <w:t>liées</w:t>
      </w:r>
      <w:r w:rsidR="00D10F2E">
        <w:t xml:space="preserve"> à une injection SQ</w:t>
      </w:r>
      <w:r w:rsidR="00576140">
        <w:t>L</w:t>
      </w:r>
    </w:p>
    <w:p w14:paraId="10FB2ADA" w14:textId="44DDE41A" w:rsidR="007530E4" w:rsidRDefault="007530E4" w:rsidP="00302C5A">
      <w:r>
        <w:lastRenderedPageBreak/>
        <w:t>Medium :</w:t>
      </w:r>
    </w:p>
    <w:p w14:paraId="0F848979" w14:textId="56687D72" w:rsidR="000C3332" w:rsidRDefault="000C3332" w:rsidP="00302C5A">
      <w:r>
        <w:t xml:space="preserve">Toutes les erreurs PHP sont liées à des variables pas définie ou à des tentatives d’injection SQL. Les injections SQL génèrent des erreurs car dans la balise « src » </w:t>
      </w:r>
      <w:r w:rsidR="00340B8C">
        <w:t>il ne comprend pas</w:t>
      </w:r>
      <w:r>
        <w:t xml:space="preserve"> les &amp;gt qui remplacent les &gt;.</w:t>
      </w:r>
      <w:r w:rsidR="003D399F">
        <w:t xml:space="preserve"> Les erreurs sur les variables</w:t>
      </w:r>
      <w:r w:rsidR="00340B8C">
        <w:t xml:space="preserve"> c’est juste que les fonctions ne connaissent pas les variables.</w:t>
      </w:r>
    </w:p>
    <w:p w14:paraId="5316DB39" w14:textId="267DA179" w:rsidR="00340B8C" w:rsidRDefault="00340B8C" w:rsidP="00302C5A">
      <w:r w:rsidRPr="00340B8C">
        <w:drawing>
          <wp:inline distT="0" distB="0" distL="0" distR="0" wp14:anchorId="3CA86B9C" wp14:editId="7F64F04C">
            <wp:extent cx="5760720" cy="24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BE8" w14:textId="60A58C64" w:rsidR="003D399F" w:rsidRDefault="003D399F" w:rsidP="00302C5A">
      <w:r w:rsidRPr="003D399F">
        <w:drawing>
          <wp:inline distT="0" distB="0" distL="0" distR="0" wp14:anchorId="682B0EC4" wp14:editId="478D9ACC">
            <wp:extent cx="5760720" cy="2647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E91" w14:textId="5656F742" w:rsidR="00655520" w:rsidRDefault="00655520" w:rsidP="00302C5A">
      <w:r>
        <w:t>SHA-1 -&gt; Config apache</w:t>
      </w:r>
    </w:p>
    <w:p w14:paraId="5EB4F8DD" w14:textId="30CD1527" w:rsidR="00FB545E" w:rsidRDefault="00FB545E" w:rsidP="00302C5A">
      <w:r w:rsidRPr="00FB545E">
        <w:drawing>
          <wp:inline distT="0" distB="0" distL="0" distR="0" wp14:anchorId="0C6C8001" wp14:editId="39774CE1">
            <wp:extent cx="5334744" cy="56967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299" w14:textId="4FD91EE7" w:rsidR="00FB545E" w:rsidRPr="00302C5A" w:rsidRDefault="00FB545E" w:rsidP="00302C5A">
      <w:r>
        <w:t>Après le patch</w:t>
      </w:r>
    </w:p>
    <w:sectPr w:rsidR="00FB545E" w:rsidRPr="00302C5A" w:rsidSect="00705C2C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44C84" w14:textId="77777777" w:rsidR="00357170" w:rsidRDefault="00357170" w:rsidP="007E57B6">
      <w:pPr>
        <w:spacing w:after="0" w:line="240" w:lineRule="auto"/>
      </w:pPr>
      <w:r>
        <w:separator/>
      </w:r>
    </w:p>
  </w:endnote>
  <w:endnote w:type="continuationSeparator" w:id="0">
    <w:p w14:paraId="3AFDD433" w14:textId="77777777" w:rsidR="00357170" w:rsidRDefault="00357170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1843"/>
      <w:gridCol w:w="3822"/>
    </w:tblGrid>
    <w:tr w:rsidR="000478EB" w:rsidRPr="00B95CC7" w14:paraId="73728F96" w14:textId="77777777" w:rsidTr="00B95CC7">
      <w:tc>
        <w:tcPr>
          <w:tcW w:w="3397" w:type="dxa"/>
        </w:tcPr>
        <w:p w14:paraId="1C675D3C" w14:textId="77777777" w:rsidR="000478EB" w:rsidRPr="00B95CC7" w:rsidRDefault="000478EB" w:rsidP="00B95CC7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Auteur :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AUTHOR  \* FirstCap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David Dieperink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447082AA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2B51929E" w14:textId="65A6C2D6" w:rsidR="000478EB" w:rsidRPr="00B95CC7" w:rsidRDefault="007F3658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Créé le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DATE  \@ "d MMMM yyyy"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302C5A">
            <w:rPr>
              <w:rFonts w:ascii="Century Gothic" w:hAnsi="Century Gothic"/>
              <w:noProof/>
              <w:sz w:val="18"/>
              <w:szCs w:val="18"/>
            </w:rPr>
            <w:t>12 octobre 2022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6599EA61" w14:textId="77777777" w:rsidTr="00B95CC7">
      <w:tc>
        <w:tcPr>
          <w:tcW w:w="3397" w:type="dxa"/>
        </w:tcPr>
        <w:p w14:paraId="0CFB65AE" w14:textId="77777777" w:rsidR="000478EB" w:rsidRPr="00B95CC7" w:rsidRDefault="00B95CC7" w:rsidP="0069101A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Modifiée par :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LASTSAVEDBY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2378852D" w14:textId="77777777" w:rsidR="000478EB" w:rsidRPr="00B95CC7" w:rsidRDefault="00B95CC7" w:rsidP="007F3658">
          <w:pPr>
            <w:pStyle w:val="Pieddepage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 xml:space="preserve">Page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PAGE 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  <w:r>
            <w:rPr>
              <w:rFonts w:ascii="Century Gothic" w:hAnsi="Century Gothic"/>
              <w:sz w:val="18"/>
              <w:szCs w:val="18"/>
            </w:rPr>
            <w:t xml:space="preserve"> sur </w:t>
          </w:r>
          <w:r>
            <w:rPr>
              <w:rFonts w:ascii="Century Gothic" w:hAnsi="Century Gothic"/>
              <w:sz w:val="18"/>
              <w:szCs w:val="18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</w:rPr>
            <w:instrText xml:space="preserve"> NUMPAGES  \* Arabic  \* MERGEFORMAT </w:instrText>
          </w:r>
          <w:r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2F70D4">
            <w:rPr>
              <w:rFonts w:ascii="Century Gothic" w:hAnsi="Century Gothic"/>
              <w:noProof/>
              <w:sz w:val="18"/>
              <w:szCs w:val="18"/>
            </w:rPr>
            <w:t>1</w:t>
          </w:r>
          <w:r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3822" w:type="dxa"/>
        </w:tcPr>
        <w:p w14:paraId="6199D554" w14:textId="77777777" w:rsidR="000478EB" w:rsidRPr="00B95CC7" w:rsidRDefault="00B95CC7" w:rsidP="007F3658">
          <w:pPr>
            <w:pStyle w:val="Pieddepage"/>
            <w:jc w:val="right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>Imprimé le</w:t>
          </w:r>
          <w:r w:rsidR="007F3658">
            <w:rPr>
              <w:rFonts w:ascii="Century Gothic" w:hAnsi="Century Gothic"/>
              <w:sz w:val="18"/>
              <w:szCs w:val="18"/>
            </w:rPr>
            <w:t xml:space="preserve">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PRINTDATE  \@ "dd.MM.yyyy HH:mm"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00.00.0000 00:00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  <w:tr w:rsidR="000478EB" w:rsidRPr="00B95CC7" w14:paraId="7CDCD43B" w14:textId="77777777" w:rsidTr="00B95CC7">
      <w:tc>
        <w:tcPr>
          <w:tcW w:w="3397" w:type="dxa"/>
        </w:tcPr>
        <w:p w14:paraId="5CC17689" w14:textId="5133EEA7" w:rsidR="000478EB" w:rsidRPr="00B95CC7" w:rsidRDefault="00B95CC7" w:rsidP="007F3658">
          <w:pPr>
            <w:pStyle w:val="Pieddepage"/>
            <w:jc w:val="both"/>
            <w:rPr>
              <w:rFonts w:ascii="Century Gothic" w:hAnsi="Century Gothic"/>
              <w:sz w:val="18"/>
              <w:szCs w:val="18"/>
            </w:rPr>
          </w:pPr>
          <w:r w:rsidRPr="00B95CC7">
            <w:rPr>
              <w:rFonts w:ascii="Century Gothic" w:hAnsi="Century Gothic"/>
              <w:sz w:val="18"/>
              <w:szCs w:val="18"/>
            </w:rPr>
            <w:t xml:space="preserve">Version 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begin"/>
          </w:r>
          <w:r w:rsidR="0069101A">
            <w:rPr>
              <w:rFonts w:ascii="Century Gothic" w:hAnsi="Century Gothic"/>
              <w:sz w:val="18"/>
              <w:szCs w:val="18"/>
            </w:rPr>
            <w:instrText xml:space="preserve"> REVNUM   \* MERGEFORMAT </w:instrText>
          </w:r>
          <w:r w:rsidR="0069101A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550D91">
            <w:rPr>
              <w:rFonts w:ascii="Century Gothic" w:hAnsi="Century Gothic"/>
              <w:noProof/>
              <w:sz w:val="18"/>
              <w:szCs w:val="18"/>
            </w:rPr>
            <w:t>1</w:t>
          </w:r>
          <w:r w:rsidR="0069101A">
            <w:rPr>
              <w:rFonts w:ascii="Century Gothic" w:hAnsi="Century Gothic"/>
              <w:sz w:val="18"/>
              <w:szCs w:val="18"/>
            </w:rPr>
            <w:fldChar w:fldCharType="end"/>
          </w:r>
          <w:r w:rsidR="0069101A">
            <w:rPr>
              <w:rFonts w:ascii="Century Gothic" w:hAnsi="Century Gothic"/>
              <w:sz w:val="18"/>
              <w:szCs w:val="18"/>
            </w:rPr>
            <w:t xml:space="preserve"> </w:t>
          </w:r>
          <w:r w:rsidRPr="00B95CC7">
            <w:rPr>
              <w:rFonts w:ascii="Century Gothic" w:hAnsi="Century Gothic"/>
              <w:sz w:val="18"/>
              <w:szCs w:val="18"/>
            </w:rPr>
            <w:t xml:space="preserve">du 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begin"/>
          </w:r>
          <w:r w:rsidR="007F3658">
            <w:rPr>
              <w:rFonts w:ascii="Century Gothic" w:hAnsi="Century Gothic"/>
              <w:sz w:val="18"/>
              <w:szCs w:val="18"/>
            </w:rPr>
            <w:instrText xml:space="preserve"> SAVEDATE   \* MERGEFORMAT </w:instrText>
          </w:r>
          <w:r w:rsidR="007F3658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302C5A">
            <w:rPr>
              <w:rFonts w:ascii="Century Gothic" w:hAnsi="Century Gothic"/>
              <w:noProof/>
              <w:sz w:val="18"/>
              <w:szCs w:val="18"/>
            </w:rPr>
            <w:t>31.08.2022 10:21:00</w:t>
          </w:r>
          <w:r w:rsidR="007F3658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  <w:tc>
        <w:tcPr>
          <w:tcW w:w="1843" w:type="dxa"/>
        </w:tcPr>
        <w:p w14:paraId="04ED43CF" w14:textId="77777777" w:rsidR="000478EB" w:rsidRPr="00B95CC7" w:rsidRDefault="000478EB" w:rsidP="00B95CC7">
          <w:pPr>
            <w:pStyle w:val="Pieddepage"/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3822" w:type="dxa"/>
        </w:tcPr>
        <w:p w14:paraId="1D4F0E1B" w14:textId="0FAB8161" w:rsidR="000478EB" w:rsidRPr="00B95CC7" w:rsidRDefault="007F3658" w:rsidP="00B95CC7">
          <w:pPr>
            <w:pStyle w:val="Pieddepage"/>
            <w:jc w:val="right"/>
            <w:rPr>
              <w:rFonts w:ascii="Century Gothic" w:hAnsi="Century Gothic"/>
              <w:sz w:val="18"/>
              <w:szCs w:val="18"/>
              <w:lang w:val="de-CH"/>
            </w:rPr>
          </w:pP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begin"/>
          </w:r>
          <w:r>
            <w:rPr>
              <w:rFonts w:ascii="Century Gothic" w:hAnsi="Century Gothic"/>
              <w:sz w:val="18"/>
              <w:szCs w:val="18"/>
              <w:lang w:val="de-CH"/>
            </w:rPr>
            <w:instrText xml:space="preserve"> FILENAME   \* MERGEFORMAT </w:instrTex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separate"/>
          </w:r>
          <w:r w:rsidR="00CF5076">
            <w:rPr>
              <w:rFonts w:ascii="Century Gothic" w:hAnsi="Century Gothic"/>
              <w:noProof/>
              <w:sz w:val="18"/>
              <w:szCs w:val="18"/>
              <w:lang w:val="de-CH"/>
            </w:rPr>
            <w:t>X-183-RapportAudit-DavidStefan</w:t>
          </w:r>
          <w:r>
            <w:rPr>
              <w:rFonts w:ascii="Century Gothic" w:hAnsi="Century Gothic"/>
              <w:sz w:val="18"/>
              <w:szCs w:val="18"/>
              <w:lang w:val="de-CH"/>
            </w:rPr>
            <w:fldChar w:fldCharType="end"/>
          </w:r>
        </w:p>
      </w:tc>
    </w:tr>
  </w:tbl>
  <w:p w14:paraId="3EC6E501" w14:textId="77777777" w:rsidR="000478EB" w:rsidRPr="00B95CC7" w:rsidRDefault="000478EB" w:rsidP="00B95CC7">
    <w:pPr>
      <w:pStyle w:val="Pieddepage"/>
      <w:rPr>
        <w:lang w:val="de-CH"/>
      </w:rPr>
    </w:pPr>
  </w:p>
  <w:p w14:paraId="6F4C1DB8" w14:textId="77777777" w:rsidR="000478EB" w:rsidRPr="00B95CC7" w:rsidRDefault="000478EB" w:rsidP="00B95CC7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1DB5" w14:textId="77777777" w:rsidR="00357170" w:rsidRDefault="00357170" w:rsidP="007E57B6">
      <w:pPr>
        <w:spacing w:after="0" w:line="240" w:lineRule="auto"/>
      </w:pPr>
      <w:r>
        <w:separator/>
      </w:r>
    </w:p>
  </w:footnote>
  <w:footnote w:type="continuationSeparator" w:id="0">
    <w:p w14:paraId="1B11CD9B" w14:textId="77777777" w:rsidR="00357170" w:rsidRDefault="00357170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0478EB" w14:paraId="7212B134" w14:textId="77777777" w:rsidTr="0069101A">
      <w:trPr>
        <w:trHeight w:val="557"/>
      </w:trPr>
      <w:tc>
        <w:tcPr>
          <w:tcW w:w="1555" w:type="dxa"/>
          <w:vAlign w:val="center"/>
        </w:tcPr>
        <w:p w14:paraId="24BB9880" w14:textId="77777777" w:rsidR="000478EB" w:rsidRPr="000478EB" w:rsidRDefault="000478EB" w:rsidP="000478EB">
          <w:pPr>
            <w:pStyle w:val="En-tte"/>
            <w:jc w:val="center"/>
            <w:rPr>
              <w:rFonts w:ascii="ETML L" w:hAnsi="ETML L"/>
              <w:sz w:val="24"/>
              <w:szCs w:val="24"/>
            </w:rPr>
          </w:pPr>
          <w:r w:rsidRPr="000478EB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22" w:type="dxa"/>
          <w:vAlign w:val="center"/>
        </w:tcPr>
        <w:p w14:paraId="4BD61B53" w14:textId="77777777" w:rsidR="000478EB" w:rsidRPr="000478EB" w:rsidRDefault="000478EB" w:rsidP="000478EB">
          <w:pPr>
            <w:pStyle w:val="En-tte"/>
            <w:jc w:val="center"/>
            <w:rPr>
              <w:rFonts w:ascii="Century Gothic" w:hAnsi="Century Gothic"/>
              <w:sz w:val="26"/>
              <w:szCs w:val="26"/>
            </w:rPr>
          </w:pPr>
          <w:r w:rsidRPr="000478EB"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4140288D" wp14:editId="556092F2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478EB">
            <w:rPr>
              <w:rFonts w:ascii="Century Gothic" w:hAnsi="Century Gothic"/>
              <w:sz w:val="26"/>
              <w:szCs w:val="26"/>
            </w:rPr>
            <w:t>302</w:t>
          </w:r>
        </w:p>
      </w:tc>
      <w:tc>
        <w:tcPr>
          <w:tcW w:w="3260" w:type="dxa"/>
          <w:vAlign w:val="center"/>
        </w:tcPr>
        <w:p w14:paraId="6FE31B29" w14:textId="77777777" w:rsidR="000478EB" w:rsidRPr="00B95CC7" w:rsidRDefault="000478EB" w:rsidP="007F3658">
          <w:pPr>
            <w:pStyle w:val="En-tte"/>
            <w:jc w:val="center"/>
            <w:rPr>
              <w:rFonts w:ascii="Century Gothic" w:hAnsi="Century Gothic"/>
              <w:sz w:val="20"/>
              <w:szCs w:val="20"/>
            </w:rPr>
          </w:pPr>
        </w:p>
      </w:tc>
      <w:tc>
        <w:tcPr>
          <w:tcW w:w="2835" w:type="dxa"/>
          <w:vAlign w:val="center"/>
        </w:tcPr>
        <w:p w14:paraId="7695F631" w14:textId="77777777" w:rsidR="000478EB" w:rsidRPr="000478EB" w:rsidRDefault="00B95CC7" w:rsidP="007F3658">
          <w:pPr>
            <w:pStyle w:val="En-tte"/>
            <w:jc w:val="right"/>
            <w:rPr>
              <w:rFonts w:ascii="Century Gothic" w:hAnsi="Century Gothic"/>
              <w:sz w:val="26"/>
              <w:szCs w:val="26"/>
            </w:rPr>
          </w:pPr>
          <w:r>
            <w:rPr>
              <w:rFonts w:ascii="Century Gothic" w:hAnsi="Century Gothic"/>
              <w:noProof/>
              <w:sz w:val="26"/>
              <w:szCs w:val="26"/>
              <w:lang w:eastAsia="fr-CH"/>
            </w:rPr>
            <w:drawing>
              <wp:inline distT="0" distB="0" distL="0" distR="0" wp14:anchorId="74F23310" wp14:editId="0A9DF543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251E63" w14:textId="77777777" w:rsidR="007E57B6" w:rsidRDefault="007E57B6" w:rsidP="002E2A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91"/>
    <w:rsid w:val="000478EB"/>
    <w:rsid w:val="00090BCE"/>
    <w:rsid w:val="00095885"/>
    <w:rsid w:val="000C3332"/>
    <w:rsid w:val="002409F7"/>
    <w:rsid w:val="002C03B0"/>
    <w:rsid w:val="002E2A4B"/>
    <w:rsid w:val="002F70D4"/>
    <w:rsid w:val="00302C5A"/>
    <w:rsid w:val="00315732"/>
    <w:rsid w:val="003270D6"/>
    <w:rsid w:val="00340B8C"/>
    <w:rsid w:val="00357170"/>
    <w:rsid w:val="003D399F"/>
    <w:rsid w:val="00550D91"/>
    <w:rsid w:val="00576140"/>
    <w:rsid w:val="005A0194"/>
    <w:rsid w:val="00655520"/>
    <w:rsid w:val="0069101A"/>
    <w:rsid w:val="006D760C"/>
    <w:rsid w:val="00705C2C"/>
    <w:rsid w:val="0074376E"/>
    <w:rsid w:val="007530E4"/>
    <w:rsid w:val="00780ACC"/>
    <w:rsid w:val="007E57B6"/>
    <w:rsid w:val="007F3658"/>
    <w:rsid w:val="00884B1D"/>
    <w:rsid w:val="0093654E"/>
    <w:rsid w:val="00B95CC7"/>
    <w:rsid w:val="00C1765B"/>
    <w:rsid w:val="00CF5076"/>
    <w:rsid w:val="00D10F2E"/>
    <w:rsid w:val="00D74E9F"/>
    <w:rsid w:val="00E84A0B"/>
    <w:rsid w:val="00EE3000"/>
    <w:rsid w:val="00F25D65"/>
    <w:rsid w:val="00F323F6"/>
    <w:rsid w:val="00F7633B"/>
    <w:rsid w:val="00F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FF8DC"/>
  <w15:chartTrackingRefBased/>
  <w15:docId w15:val="{681128BA-0E0E-4C01-A92B-F6AABD55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15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FC\Model-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Modèle-EnTete-PP.dotx</Template>
  <TotalTime>58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28</cp:revision>
  <dcterms:created xsi:type="dcterms:W3CDTF">2022-08-31T08:17:00Z</dcterms:created>
  <dcterms:modified xsi:type="dcterms:W3CDTF">2022-10-12T07:27:00Z</dcterms:modified>
</cp:coreProperties>
</file>